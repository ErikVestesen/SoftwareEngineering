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84366" w:rsidR="005C0279" w:rsidP="00E80D03" w:rsidRDefault="005C0279" w14:paraId="672A6659" wp14:textId="77777777">
      <w:pPr>
        <w:rPr>
          <w:lang w:val="en-US"/>
        </w:rPr>
      </w:pPr>
    </w:p>
    <w:p xmlns:wp14="http://schemas.microsoft.com/office/word/2010/wordml" w:rsidRPr="00984366" w:rsidR="005C0279" w:rsidP="00E80D03" w:rsidRDefault="005C0279" w14:paraId="0A37501D" wp14:textId="77777777">
      <w:pPr>
        <w:rPr>
          <w:lang w:val="en-US"/>
        </w:rPr>
      </w:pPr>
    </w:p>
    <w:p xmlns:wp14="http://schemas.microsoft.com/office/word/2010/wordml" w:rsidRPr="00984366" w:rsidR="005C0279" w:rsidP="00E80D03" w:rsidRDefault="005C0279" w14:paraId="5DAB6C7B" wp14:textId="77777777">
      <w:pPr>
        <w:rPr>
          <w:lang w:val="en-US"/>
        </w:rPr>
      </w:pPr>
    </w:p>
    <w:sdt>
      <w:sdtPr>
        <w:rPr>
          <w:lang w:val="en-US"/>
        </w:rPr>
        <w:alias w:val="Titel"/>
        <w:tag w:val=""/>
        <w:id w:val="1569764776"/>
        <w:placeholder>
          <w:docPart w:val="51CC205699454103AD7E362A81FAFFE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xmlns:wp14="http://schemas.microsoft.com/office/word/2010/wordml" w:rsidRPr="00984366" w:rsidR="005C0279" w:rsidP="00E80D03" w:rsidRDefault="0094572D" w14:paraId="5FFFEEA3" wp14:textId="77777777">
          <w:pPr>
            <w:pStyle w:val="Title"/>
            <w:rPr>
              <w:lang w:val="en-US"/>
            </w:rPr>
          </w:pPr>
          <w:r>
            <w:rPr>
              <w:lang w:val="en-US"/>
            </w:rPr>
            <w:t>Exercises - Data exploration, cleaning and f</w:t>
          </w:r>
          <w:r w:rsidR="00C7168C">
            <w:rPr>
              <w:lang w:val="en-US"/>
            </w:rPr>
            <w:t>eature engineering</w:t>
          </w:r>
        </w:p>
      </w:sdtContent>
    </w:sdt>
    <w:p xmlns:wp14="http://schemas.microsoft.com/office/word/2010/wordml" w:rsidRPr="00984366" w:rsidR="00E32E05" w:rsidP="4AF3FB86" w:rsidRDefault="00BF1787" w14:paraId="525AA4A7" wp14:textId="77777777" wp14:noSpellErr="1">
      <w:pPr>
        <w:pStyle w:val="Subtitle"/>
        <w:spacing w:line="276" w:lineRule="auto"/>
        <w:rPr>
          <w:lang w:val="en-US"/>
        </w:rPr>
      </w:pPr>
      <w:sdt>
        <w:sdtPr>
          <w:rPr>
            <w:lang w:val="en-US"/>
          </w:rPr>
          <w:alias w:val="Forfatter"/>
          <w:tag w:val=""/>
          <w:id w:val="-535886675"/>
          <w:placeholder>
            <w:docPart w:val="D06D5733BDED47CDA224881AD742E67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445FD">
            <w:rPr>
              <w:lang w:val="en-US"/>
            </w:rPr>
            <w:t>VIA University College</w:t>
          </w:r>
        </w:sdtContent>
      </w:sdt>
    </w:p>
    <w:p xmlns:wp14="http://schemas.microsoft.com/office/word/2010/wordml" w:rsidRPr="00984366" w:rsidR="005C0279" w:rsidP="4AF3FB86" w:rsidRDefault="0094572D" w14:paraId="3C46FF07" wp14:noSpellErr="1" wp14:textId="07EB565B">
      <w:pPr>
        <w:pStyle w:val="Subtitle"/>
        <w:spacing w:line="276" w:lineRule="auto"/>
        <w:rPr>
          <w:lang w:val="en-US"/>
        </w:rPr>
      </w:pPr>
      <w:r w:rsidRPr="4AF3FB86" w:rsidR="4AF3FB86">
        <w:rPr>
          <w:lang w:val="en-US"/>
        </w:rPr>
        <w:t xml:space="preserve">September 8, </w:t>
      </w:r>
      <w:r w:rsidRPr="4AF3FB86" w:rsidR="4AF3FB86">
        <w:rPr>
          <w:lang w:val="en-US"/>
        </w:rPr>
        <w:t>2020</w:t>
      </w:r>
    </w:p>
    <w:p xmlns:wp14="http://schemas.microsoft.com/office/word/2010/wordml" w:rsidRPr="00984366" w:rsidR="005C0279" w:rsidP="00E80D03" w:rsidRDefault="005C0279" w14:paraId="02EB378F" wp14:textId="77777777">
      <w:pPr>
        <w:rPr>
          <w:lang w:val="en-US"/>
        </w:rPr>
      </w:pPr>
    </w:p>
    <w:p xmlns:wp14="http://schemas.microsoft.com/office/word/2010/wordml" w:rsidRPr="00984366" w:rsidR="005C0279" w:rsidP="00E80D03" w:rsidRDefault="005C0279" w14:paraId="6A05A809" wp14:textId="77777777">
      <w:pPr>
        <w:rPr>
          <w:lang w:val="en-US"/>
        </w:rPr>
      </w:pPr>
    </w:p>
    <w:p xmlns:wp14="http://schemas.microsoft.com/office/word/2010/wordml" w:rsidRPr="00984366" w:rsidR="00074DE2" w:rsidP="00E80D03" w:rsidRDefault="00074DE2" w14:paraId="5A39BBE3" wp14:textId="77777777">
      <w:pPr>
        <w:rPr>
          <w:lang w:val="en-US"/>
        </w:rPr>
      </w:pPr>
    </w:p>
    <w:p xmlns:wp14="http://schemas.microsoft.com/office/word/2010/wordml" w:rsidR="00777FA2" w:rsidP="4AF3FB86" w:rsidRDefault="00A85A0D" w14:paraId="2370D281" wp14:textId="77777777" wp14:noSpellErr="1">
      <w:pPr>
        <w:pStyle w:val="Heading2"/>
        <w:numPr>
          <w:numId w:val="0"/>
        </w:numPr>
        <w:ind w:left="805" w:hanging="805"/>
        <w:rPr>
          <w:lang w:val="en-US"/>
        </w:rPr>
      </w:pPr>
      <w:r w:rsidRPr="4AF3FB86" w:rsidR="4AF3FB86">
        <w:rPr>
          <w:lang w:val="en-US"/>
        </w:rPr>
        <w:t>Exercise 1 - data exploration and feature engineering</w:t>
      </w:r>
    </w:p>
    <w:p xmlns:wp14="http://schemas.microsoft.com/office/word/2010/wordml" w:rsidR="00933D02" w:rsidP="00933D02" w:rsidRDefault="00933D02" w14:paraId="41C8F396" wp14:textId="77777777">
      <w:pPr>
        <w:rPr>
          <w:lang w:val="en-US"/>
        </w:rPr>
      </w:pPr>
    </w:p>
    <w:p xmlns:wp14="http://schemas.microsoft.com/office/word/2010/wordml" w:rsidRPr="00933D02" w:rsidR="00C7168C" w:rsidP="4AF3FB86" w:rsidRDefault="003E6227" w14:paraId="43A28A34" wp14:textId="77777777" wp14:noSpellErr="1">
      <w:pPr>
        <w:rPr>
          <w:lang w:val="en-US"/>
        </w:rPr>
      </w:pPr>
      <w:r w:rsidRPr="4AF3FB86" w:rsidR="4AF3FB86">
        <w:rPr>
          <w:lang w:val="en-US"/>
        </w:rPr>
        <w:t xml:space="preserve">Download the dataset "500_Person_Gender_Height_Weight_Index.csv". </w:t>
      </w:r>
    </w:p>
    <w:p xmlns:wp14="http://schemas.microsoft.com/office/word/2010/wordml" w:rsidR="00C13DF7" w:rsidP="00CE2B42" w:rsidRDefault="00C13DF7" w14:paraId="72A3D3EC" wp14:textId="77777777">
      <w:pPr>
        <w:ind w:firstLine="0"/>
        <w:rPr>
          <w:lang w:val="en-US"/>
        </w:rPr>
      </w:pPr>
    </w:p>
    <w:p xmlns:wp14="http://schemas.microsoft.com/office/word/2010/wordml" w:rsidR="00C13DF7" w:rsidP="4AF3FB86" w:rsidRDefault="00C13DF7" w14:paraId="491505EA" wp14:textId="77777777" wp14:noSpellErr="1">
      <w:pPr>
        <w:rPr>
          <w:lang w:val="en-US"/>
        </w:rPr>
      </w:pPr>
      <w:r w:rsidRPr="4AF3FB86" w:rsidR="4AF3FB86">
        <w:rPr>
          <w:lang w:val="en-US"/>
        </w:rPr>
        <w:t>Explore relationships between variables with FACETS Dive. Do you expect a decision tree to make good predictions?</w:t>
      </w:r>
    </w:p>
    <w:p xmlns:wp14="http://schemas.microsoft.com/office/word/2010/wordml" w:rsidR="00C13DF7" w:rsidP="00C13DF7" w:rsidRDefault="00C13DF7" w14:paraId="0D0B940D" wp14:textId="77777777">
      <w:pPr>
        <w:rPr>
          <w:lang w:val="en-US"/>
        </w:rPr>
      </w:pPr>
    </w:p>
    <w:p xmlns:wp14="http://schemas.microsoft.com/office/word/2010/wordml" w:rsidR="00C13DF7" w:rsidP="4AF3FB86" w:rsidRDefault="00C13DF7" w14:paraId="15CE2F71" wp14:textId="77777777">
      <w:pPr>
        <w:rPr>
          <w:lang w:val="en-US"/>
        </w:rPr>
      </w:pPr>
      <w:r w:rsidRPr="4AF3FB86" w:rsidR="4AF3FB86">
        <w:rPr>
          <w:lang w:val="en-US"/>
        </w:rPr>
        <w:t xml:space="preserve">Now download the </w:t>
      </w:r>
      <w:r w:rsidRPr="4AF3FB86" w:rsidR="4AF3FB86">
        <w:rPr>
          <w:lang w:val="en-US"/>
        </w:rPr>
        <w:t xml:space="preserve">notebook "Exercise - feature </w:t>
      </w:r>
      <w:proofErr w:type="spellStart"/>
      <w:r w:rsidRPr="4AF3FB86" w:rsidR="4AF3FB86">
        <w:rPr>
          <w:lang w:val="en-US"/>
        </w:rPr>
        <w:t>engineering.ipynb</w:t>
      </w:r>
      <w:proofErr w:type="spellEnd"/>
      <w:r w:rsidRPr="4AF3FB86" w:rsidR="4AF3FB86">
        <w:rPr>
          <w:lang w:val="en-US"/>
        </w:rPr>
        <w:t>"</w:t>
      </w:r>
      <w:r w:rsidRPr="4AF3FB86" w:rsidR="4AF3FB86">
        <w:rPr>
          <w:lang w:val="en-US"/>
        </w:rPr>
        <w:t>, and solve the exercises posed in the notebook.</w:t>
      </w:r>
    </w:p>
    <w:p xmlns:wp14="http://schemas.microsoft.com/office/word/2010/wordml" w:rsidR="00A85A0D" w:rsidP="00C13DF7" w:rsidRDefault="00A85A0D" w14:paraId="0E27B00A" wp14:textId="77777777">
      <w:pPr>
        <w:rPr>
          <w:lang w:val="en-US"/>
        </w:rPr>
      </w:pPr>
    </w:p>
    <w:p xmlns:wp14="http://schemas.microsoft.com/office/word/2010/wordml" w:rsidR="00A85A0D" w:rsidP="4AF3FB86" w:rsidRDefault="00A85A0D" w14:paraId="6CC7A69F" wp14:textId="77777777" wp14:noSpellErr="1">
      <w:pPr>
        <w:pStyle w:val="Heading2"/>
        <w:numPr>
          <w:numId w:val="0"/>
        </w:numPr>
        <w:ind w:left="805" w:hanging="805"/>
        <w:rPr>
          <w:lang w:val="en-US"/>
        </w:rPr>
      </w:pPr>
      <w:bookmarkStart w:name="_GoBack" w:id="0"/>
      <w:bookmarkEnd w:id="0"/>
      <w:r w:rsidRPr="4AF3FB86" w:rsidR="4AF3FB86">
        <w:rPr>
          <w:lang w:val="en-US"/>
        </w:rPr>
        <w:t>Exercise 2 - text data</w:t>
      </w:r>
    </w:p>
    <w:p xmlns:wp14="http://schemas.microsoft.com/office/word/2010/wordml" w:rsidR="00A85A0D" w:rsidP="00A85A0D" w:rsidRDefault="00A85A0D" w14:paraId="60061E4C" wp14:textId="77777777">
      <w:pPr>
        <w:rPr>
          <w:lang w:val="en-US"/>
        </w:rPr>
      </w:pPr>
    </w:p>
    <w:p xmlns:wp14="http://schemas.microsoft.com/office/word/2010/wordml" w:rsidRPr="00A85A0D" w:rsidR="00A85A0D" w:rsidP="4AF3FB86" w:rsidRDefault="00A85A0D" w14:paraId="395DAF79" wp14:textId="77777777">
      <w:pPr>
        <w:rPr>
          <w:lang w:val="en-US"/>
        </w:rPr>
      </w:pPr>
      <w:r w:rsidRPr="4AF3FB86" w:rsidR="4AF3FB86">
        <w:rPr>
          <w:lang w:val="en-US"/>
        </w:rPr>
        <w:t>Play around with the notebook "Movie Reviews". See if you can improve the accuracies</w:t>
      </w:r>
      <w:r w:rsidRPr="4AF3FB86" w:rsidR="4AF3FB86">
        <w:rPr>
          <w:lang w:val="en-US"/>
        </w:rPr>
        <w:t xml:space="preserve"> and reduce the amount of overfitting</w:t>
      </w:r>
      <w:r w:rsidRPr="4AF3FB86" w:rsidR="4AF3FB86">
        <w:rPr>
          <w:lang w:val="en-US"/>
        </w:rPr>
        <w:t>.</w:t>
      </w:r>
      <w:r w:rsidRPr="4AF3FB86" w:rsidR="4AF3FB86">
        <w:rPr>
          <w:lang w:val="en-US"/>
        </w:rPr>
        <w:t xml:space="preserve"> You can for example try to remove the so-called "</w:t>
      </w:r>
      <w:proofErr w:type="spellStart"/>
      <w:r w:rsidRPr="4AF3FB86" w:rsidR="4AF3FB86">
        <w:rPr>
          <w:lang w:val="en-US"/>
        </w:rPr>
        <w:t>stopwords</w:t>
      </w:r>
      <w:proofErr w:type="spellEnd"/>
      <w:r w:rsidRPr="4AF3FB86" w:rsidR="4AF3FB86">
        <w:rPr>
          <w:lang w:val="en-US"/>
        </w:rPr>
        <w:t>" (see page 334-336 in the book), or try training a random forest</w:t>
      </w:r>
      <w:r w:rsidRPr="4AF3FB86" w:rsidR="4AF3FB86">
        <w:rPr>
          <w:lang w:val="en-US"/>
        </w:rPr>
        <w:t xml:space="preserve"> or gradient boosted trees</w:t>
      </w:r>
      <w:r w:rsidRPr="4AF3FB86" w:rsidR="4AF3FB86">
        <w:rPr>
          <w:lang w:val="en-US"/>
        </w:rPr>
        <w:t xml:space="preserve"> instead of a single decision tree.</w:t>
      </w:r>
      <w:r>
        <w:br/>
      </w:r>
    </w:p>
    <w:sectPr w:rsidRPr="00A85A0D" w:rsidR="00A85A0D" w:rsidSect="00252B9A">
      <w:pgSz w:w="11907" w:h="16840" w:orient="portrait" w:code="9"/>
      <w:pgMar w:top="2013" w:right="2064" w:bottom="2013" w:left="20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F1787" w:rsidP="00E80D03" w:rsidRDefault="00BF1787" w14:paraId="44EAFD9C" wp14:textId="77777777">
      <w:r>
        <w:separator/>
      </w:r>
    </w:p>
  </w:endnote>
  <w:endnote w:type="continuationSeparator" w:id="0">
    <w:p xmlns:wp14="http://schemas.microsoft.com/office/word/2010/wordml" w:rsidR="00BF1787" w:rsidP="00E80D03" w:rsidRDefault="00BF1787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F1787" w:rsidP="00E80D03" w:rsidRDefault="00BF1787" w14:paraId="3DEEC669" wp14:textId="77777777">
      <w:r>
        <w:separator/>
      </w:r>
    </w:p>
  </w:footnote>
  <w:footnote w:type="continuationSeparator" w:id="0">
    <w:p xmlns:wp14="http://schemas.microsoft.com/office/word/2010/wordml" w:rsidR="00BF1787" w:rsidP="00E80D03" w:rsidRDefault="00BF1787" w14:paraId="3656B9AB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4F16"/>
    <w:multiLevelType w:val="hybridMultilevel"/>
    <w:tmpl w:val="68E0BC7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4B29AC"/>
    <w:multiLevelType w:val="hybridMultilevel"/>
    <w:tmpl w:val="D4D0D622"/>
    <w:lvl w:ilvl="0" w:tplc="04060017">
      <w:start w:val="1"/>
      <w:numFmt w:val="lowerLetter"/>
      <w:lvlText w:val="%1)"/>
      <w:lvlJc w:val="left"/>
      <w:pPr>
        <w:ind w:left="947" w:hanging="360"/>
      </w:pPr>
    </w:lvl>
    <w:lvl w:ilvl="1" w:tplc="04060019" w:tentative="1">
      <w:start w:val="1"/>
      <w:numFmt w:val="lowerLetter"/>
      <w:lvlText w:val="%2."/>
      <w:lvlJc w:val="left"/>
      <w:pPr>
        <w:ind w:left="1667" w:hanging="360"/>
      </w:pPr>
    </w:lvl>
    <w:lvl w:ilvl="2" w:tplc="0406001B" w:tentative="1">
      <w:start w:val="1"/>
      <w:numFmt w:val="lowerRoman"/>
      <w:lvlText w:val="%3."/>
      <w:lvlJc w:val="right"/>
      <w:pPr>
        <w:ind w:left="2387" w:hanging="180"/>
      </w:pPr>
    </w:lvl>
    <w:lvl w:ilvl="3" w:tplc="0406000F" w:tentative="1">
      <w:start w:val="1"/>
      <w:numFmt w:val="decimal"/>
      <w:lvlText w:val="%4."/>
      <w:lvlJc w:val="left"/>
      <w:pPr>
        <w:ind w:left="3107" w:hanging="360"/>
      </w:pPr>
    </w:lvl>
    <w:lvl w:ilvl="4" w:tplc="04060019" w:tentative="1">
      <w:start w:val="1"/>
      <w:numFmt w:val="lowerLetter"/>
      <w:lvlText w:val="%5."/>
      <w:lvlJc w:val="left"/>
      <w:pPr>
        <w:ind w:left="3827" w:hanging="360"/>
      </w:pPr>
    </w:lvl>
    <w:lvl w:ilvl="5" w:tplc="0406001B" w:tentative="1">
      <w:start w:val="1"/>
      <w:numFmt w:val="lowerRoman"/>
      <w:lvlText w:val="%6."/>
      <w:lvlJc w:val="right"/>
      <w:pPr>
        <w:ind w:left="4547" w:hanging="180"/>
      </w:pPr>
    </w:lvl>
    <w:lvl w:ilvl="6" w:tplc="0406000F" w:tentative="1">
      <w:start w:val="1"/>
      <w:numFmt w:val="decimal"/>
      <w:lvlText w:val="%7."/>
      <w:lvlJc w:val="left"/>
      <w:pPr>
        <w:ind w:left="5267" w:hanging="360"/>
      </w:pPr>
    </w:lvl>
    <w:lvl w:ilvl="7" w:tplc="04060019" w:tentative="1">
      <w:start w:val="1"/>
      <w:numFmt w:val="lowerLetter"/>
      <w:lvlText w:val="%8."/>
      <w:lvlJc w:val="left"/>
      <w:pPr>
        <w:ind w:left="5987" w:hanging="360"/>
      </w:pPr>
    </w:lvl>
    <w:lvl w:ilvl="8" w:tplc="040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3BD22B6F"/>
    <w:multiLevelType w:val="hybridMultilevel"/>
    <w:tmpl w:val="1E585DD8"/>
    <w:lvl w:ilvl="0" w:tplc="04060017">
      <w:start w:val="1"/>
      <w:numFmt w:val="lowerLetter"/>
      <w:lvlText w:val="%1)"/>
      <w:lvlJc w:val="left"/>
      <w:pPr>
        <w:ind w:left="947" w:hanging="360"/>
      </w:pPr>
    </w:lvl>
    <w:lvl w:ilvl="1" w:tplc="04060019" w:tentative="1">
      <w:start w:val="1"/>
      <w:numFmt w:val="lowerLetter"/>
      <w:lvlText w:val="%2."/>
      <w:lvlJc w:val="left"/>
      <w:pPr>
        <w:ind w:left="1667" w:hanging="360"/>
      </w:pPr>
    </w:lvl>
    <w:lvl w:ilvl="2" w:tplc="0406001B" w:tentative="1">
      <w:start w:val="1"/>
      <w:numFmt w:val="lowerRoman"/>
      <w:lvlText w:val="%3."/>
      <w:lvlJc w:val="right"/>
      <w:pPr>
        <w:ind w:left="2387" w:hanging="180"/>
      </w:pPr>
    </w:lvl>
    <w:lvl w:ilvl="3" w:tplc="0406000F" w:tentative="1">
      <w:start w:val="1"/>
      <w:numFmt w:val="decimal"/>
      <w:lvlText w:val="%4."/>
      <w:lvlJc w:val="left"/>
      <w:pPr>
        <w:ind w:left="3107" w:hanging="360"/>
      </w:pPr>
    </w:lvl>
    <w:lvl w:ilvl="4" w:tplc="04060019" w:tentative="1">
      <w:start w:val="1"/>
      <w:numFmt w:val="lowerLetter"/>
      <w:lvlText w:val="%5."/>
      <w:lvlJc w:val="left"/>
      <w:pPr>
        <w:ind w:left="3827" w:hanging="360"/>
      </w:pPr>
    </w:lvl>
    <w:lvl w:ilvl="5" w:tplc="0406001B" w:tentative="1">
      <w:start w:val="1"/>
      <w:numFmt w:val="lowerRoman"/>
      <w:lvlText w:val="%6."/>
      <w:lvlJc w:val="right"/>
      <w:pPr>
        <w:ind w:left="4547" w:hanging="180"/>
      </w:pPr>
    </w:lvl>
    <w:lvl w:ilvl="6" w:tplc="0406000F" w:tentative="1">
      <w:start w:val="1"/>
      <w:numFmt w:val="decimal"/>
      <w:lvlText w:val="%7."/>
      <w:lvlJc w:val="left"/>
      <w:pPr>
        <w:ind w:left="5267" w:hanging="360"/>
      </w:pPr>
    </w:lvl>
    <w:lvl w:ilvl="7" w:tplc="04060019" w:tentative="1">
      <w:start w:val="1"/>
      <w:numFmt w:val="lowerLetter"/>
      <w:lvlText w:val="%8."/>
      <w:lvlJc w:val="left"/>
      <w:pPr>
        <w:ind w:left="5987" w:hanging="360"/>
      </w:pPr>
    </w:lvl>
    <w:lvl w:ilvl="8" w:tplc="040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 w15:restartNumberingAfterBreak="0">
    <w:nsid w:val="417B5F2E"/>
    <w:multiLevelType w:val="multilevel"/>
    <w:tmpl w:val="2D20A73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eastAsia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eastAsia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50261A21"/>
    <w:multiLevelType w:val="hybridMultilevel"/>
    <w:tmpl w:val="D27A3BAC"/>
    <w:lvl w:ilvl="0" w:tplc="43DCE1F4">
      <w:start w:val="1"/>
      <w:numFmt w:val="lowerLetter"/>
      <w:lvlText w:val="%1)"/>
      <w:lvlJc w:val="left"/>
      <w:pPr>
        <w:ind w:left="587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07" w:hanging="360"/>
      </w:pPr>
    </w:lvl>
    <w:lvl w:ilvl="2" w:tplc="0406001B" w:tentative="1">
      <w:start w:val="1"/>
      <w:numFmt w:val="lowerRoman"/>
      <w:lvlText w:val="%3."/>
      <w:lvlJc w:val="right"/>
      <w:pPr>
        <w:ind w:left="2027" w:hanging="180"/>
      </w:pPr>
    </w:lvl>
    <w:lvl w:ilvl="3" w:tplc="0406000F" w:tentative="1">
      <w:start w:val="1"/>
      <w:numFmt w:val="decimal"/>
      <w:lvlText w:val="%4."/>
      <w:lvlJc w:val="left"/>
      <w:pPr>
        <w:ind w:left="2747" w:hanging="360"/>
      </w:pPr>
    </w:lvl>
    <w:lvl w:ilvl="4" w:tplc="04060019" w:tentative="1">
      <w:start w:val="1"/>
      <w:numFmt w:val="lowerLetter"/>
      <w:lvlText w:val="%5."/>
      <w:lvlJc w:val="left"/>
      <w:pPr>
        <w:ind w:left="3467" w:hanging="360"/>
      </w:pPr>
    </w:lvl>
    <w:lvl w:ilvl="5" w:tplc="0406001B" w:tentative="1">
      <w:start w:val="1"/>
      <w:numFmt w:val="lowerRoman"/>
      <w:lvlText w:val="%6."/>
      <w:lvlJc w:val="right"/>
      <w:pPr>
        <w:ind w:left="4187" w:hanging="180"/>
      </w:pPr>
    </w:lvl>
    <w:lvl w:ilvl="6" w:tplc="0406000F" w:tentative="1">
      <w:start w:val="1"/>
      <w:numFmt w:val="decimal"/>
      <w:lvlText w:val="%7."/>
      <w:lvlJc w:val="left"/>
      <w:pPr>
        <w:ind w:left="4907" w:hanging="360"/>
      </w:pPr>
    </w:lvl>
    <w:lvl w:ilvl="7" w:tplc="04060019" w:tentative="1">
      <w:start w:val="1"/>
      <w:numFmt w:val="lowerLetter"/>
      <w:lvlText w:val="%8."/>
      <w:lvlJc w:val="left"/>
      <w:pPr>
        <w:ind w:left="5627" w:hanging="360"/>
      </w:pPr>
    </w:lvl>
    <w:lvl w:ilvl="8" w:tplc="0406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6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7" w15:restartNumberingAfterBreak="0">
    <w:nsid w:val="7DD51BB7"/>
    <w:multiLevelType w:val="hybridMultilevel"/>
    <w:tmpl w:val="0332D9F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D"/>
    <w:rsid w:val="000125DF"/>
    <w:rsid w:val="00025DD3"/>
    <w:rsid w:val="00061195"/>
    <w:rsid w:val="00074149"/>
    <w:rsid w:val="00074DE2"/>
    <w:rsid w:val="00086C73"/>
    <w:rsid w:val="00087965"/>
    <w:rsid w:val="000B30E4"/>
    <w:rsid w:val="000D030B"/>
    <w:rsid w:val="000E3B39"/>
    <w:rsid w:val="0012626D"/>
    <w:rsid w:val="0013263A"/>
    <w:rsid w:val="00187C59"/>
    <w:rsid w:val="001B684A"/>
    <w:rsid w:val="001C07B6"/>
    <w:rsid w:val="001D43BD"/>
    <w:rsid w:val="001D4ACB"/>
    <w:rsid w:val="001D6A24"/>
    <w:rsid w:val="001E368E"/>
    <w:rsid w:val="001E4A91"/>
    <w:rsid w:val="00200D56"/>
    <w:rsid w:val="00246ACE"/>
    <w:rsid w:val="00252B9A"/>
    <w:rsid w:val="002653F7"/>
    <w:rsid w:val="002842D2"/>
    <w:rsid w:val="002B2144"/>
    <w:rsid w:val="002E6564"/>
    <w:rsid w:val="00306FC0"/>
    <w:rsid w:val="0035727D"/>
    <w:rsid w:val="003C5AD7"/>
    <w:rsid w:val="003E6227"/>
    <w:rsid w:val="0040402D"/>
    <w:rsid w:val="0042452B"/>
    <w:rsid w:val="00431617"/>
    <w:rsid w:val="00481282"/>
    <w:rsid w:val="004A2E73"/>
    <w:rsid w:val="004C2DFC"/>
    <w:rsid w:val="004E5735"/>
    <w:rsid w:val="00500FA7"/>
    <w:rsid w:val="0051679A"/>
    <w:rsid w:val="005876C3"/>
    <w:rsid w:val="005B1391"/>
    <w:rsid w:val="005C0279"/>
    <w:rsid w:val="005D76C9"/>
    <w:rsid w:val="005F30B7"/>
    <w:rsid w:val="006450BC"/>
    <w:rsid w:val="0065509E"/>
    <w:rsid w:val="0065589D"/>
    <w:rsid w:val="00681864"/>
    <w:rsid w:val="006E7514"/>
    <w:rsid w:val="006F6DA9"/>
    <w:rsid w:val="00704D0A"/>
    <w:rsid w:val="0071175C"/>
    <w:rsid w:val="007501B5"/>
    <w:rsid w:val="00777FA2"/>
    <w:rsid w:val="00797FD1"/>
    <w:rsid w:val="007B72D8"/>
    <w:rsid w:val="007D6394"/>
    <w:rsid w:val="00817596"/>
    <w:rsid w:val="00840473"/>
    <w:rsid w:val="00865260"/>
    <w:rsid w:val="008A2869"/>
    <w:rsid w:val="00913C5C"/>
    <w:rsid w:val="00933D02"/>
    <w:rsid w:val="0094572D"/>
    <w:rsid w:val="0095060A"/>
    <w:rsid w:val="00967FD4"/>
    <w:rsid w:val="00984366"/>
    <w:rsid w:val="009E646E"/>
    <w:rsid w:val="009F4B6E"/>
    <w:rsid w:val="00A517DF"/>
    <w:rsid w:val="00A832D2"/>
    <w:rsid w:val="00A85A0D"/>
    <w:rsid w:val="00AD578C"/>
    <w:rsid w:val="00AE41EF"/>
    <w:rsid w:val="00B062A8"/>
    <w:rsid w:val="00B633F5"/>
    <w:rsid w:val="00B92461"/>
    <w:rsid w:val="00BB0B9B"/>
    <w:rsid w:val="00BD617B"/>
    <w:rsid w:val="00BF1787"/>
    <w:rsid w:val="00C13DF7"/>
    <w:rsid w:val="00C4774B"/>
    <w:rsid w:val="00C557B2"/>
    <w:rsid w:val="00C56C72"/>
    <w:rsid w:val="00C7168C"/>
    <w:rsid w:val="00CB2997"/>
    <w:rsid w:val="00CC3515"/>
    <w:rsid w:val="00CE2B42"/>
    <w:rsid w:val="00D137C7"/>
    <w:rsid w:val="00D40246"/>
    <w:rsid w:val="00D64566"/>
    <w:rsid w:val="00D70910"/>
    <w:rsid w:val="00D742DB"/>
    <w:rsid w:val="00DA5304"/>
    <w:rsid w:val="00DD49AA"/>
    <w:rsid w:val="00E0618D"/>
    <w:rsid w:val="00E21800"/>
    <w:rsid w:val="00E24E3F"/>
    <w:rsid w:val="00E32E05"/>
    <w:rsid w:val="00E445FD"/>
    <w:rsid w:val="00E80D03"/>
    <w:rsid w:val="00E84A09"/>
    <w:rsid w:val="00EA3AB4"/>
    <w:rsid w:val="00F07C90"/>
    <w:rsid w:val="00FC0E7D"/>
    <w:rsid w:val="00FD7B24"/>
    <w:rsid w:val="4AF3FB8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7E2FC"/>
  <w15:docId w15:val="{34BFE657-58FA-4ED1-AB3D-E7E40B56F9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2144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1864"/>
    <w:pPr>
      <w:numPr>
        <w:numId w:val="2"/>
      </w:numPr>
      <w:spacing w:before="240" w:after="200" w:line="240" w:lineRule="auto"/>
      <w:ind w:left="544" w:hanging="544"/>
      <w:outlineLvl w:val="0"/>
    </w:pPr>
    <w:rPr>
      <w:rFonts w:cs="Times New Roman"/>
      <w:b/>
      <w:sz w:val="34"/>
      <w:szCs w:val="3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13C5C"/>
    <w:pPr>
      <w:numPr>
        <w:ilvl w:val="1"/>
        <w:numId w:val="2"/>
      </w:numPr>
      <w:spacing w:before="240" w:line="240" w:lineRule="auto"/>
      <w:ind w:left="805" w:hanging="805"/>
      <w:outlineLvl w:val="1"/>
    </w:pPr>
    <w:rPr>
      <w:rFonts w:cs="Times New Roman"/>
      <w:b/>
      <w:sz w:val="29"/>
      <w:szCs w:val="29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CB2997"/>
    <w:pPr>
      <w:numPr>
        <w:numId w:val="0"/>
      </w:numPr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03"/>
    <w:pPr>
      <w:spacing w:before="120" w:after="120" w:line="276" w:lineRule="auto"/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F6DA9"/>
    <w:rPr>
      <w:sz w:val="18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6F6DA9"/>
    <w:rPr>
      <w:rFonts w:ascii="LM Roman 12" w:hAnsi="LM Roman 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6DA9"/>
    <w:rPr>
      <w:vertAlign w:val="superscript"/>
    </w:rPr>
  </w:style>
  <w:style w:type="table" w:styleId="TableGrid">
    <w:name w:val="Table Grid"/>
    <w:basedOn w:val="TableNormal"/>
    <w:uiPriority w:val="59"/>
    <w:rsid w:val="00074D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DE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74D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681864"/>
    <w:rPr>
      <w:rFonts w:ascii="LM Roman 12" w:hAnsi="LM Roman 12" w:cs="Times New Roman"/>
      <w:b/>
      <w:sz w:val="34"/>
      <w:szCs w:val="34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styleId="TitleChar" w:customStyle="1">
    <w:name w:val="Title Char"/>
    <w:basedOn w:val="DefaultParagraphFont"/>
    <w:link w:val="Title"/>
    <w:uiPriority w:val="10"/>
    <w:rsid w:val="00CB2997"/>
    <w:rPr>
      <w:rFonts w:ascii="LM Roman 17" w:hAnsi="LM Roman 17" w:cs="Times New Roman"/>
      <w:sz w:val="34"/>
      <w:szCs w:val="34"/>
    </w:rPr>
  </w:style>
  <w:style w:type="character" w:styleId="Heading2Char" w:customStyle="1">
    <w:name w:val="Heading 2 Char"/>
    <w:basedOn w:val="DefaultParagraphFont"/>
    <w:link w:val="Heading2"/>
    <w:uiPriority w:val="9"/>
    <w:rsid w:val="00913C5C"/>
    <w:rPr>
      <w:rFonts w:ascii="LM Roman 12" w:hAnsi="LM Roman 12" w:cs="Times New Roman"/>
      <w:b/>
      <w:sz w:val="29"/>
      <w:szCs w:val="29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97"/>
    <w:pPr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sid w:val="00CB2997"/>
    <w:rPr>
      <w:rFonts w:ascii="LM Roman 12" w:hAnsi="LM Roman 12" w:cs="cmr12"/>
      <w:sz w:val="24"/>
      <w:szCs w:val="24"/>
    </w:rPr>
  </w:style>
  <w:style w:type="character" w:styleId="Strong">
    <w:name w:val="Strong"/>
    <w:uiPriority w:val="22"/>
    <w:qFormat/>
    <w:rsid w:val="00CB2997"/>
    <w:rPr>
      <w:b/>
    </w:rPr>
  </w:style>
  <w:style w:type="character" w:styleId="Heading3Char" w:customStyle="1">
    <w:name w:val="Heading 3 Char"/>
    <w:basedOn w:val="DefaultParagraphFont"/>
    <w:link w:val="Heading3"/>
    <w:uiPriority w:val="9"/>
    <w:rsid w:val="00CB2997"/>
    <w:rPr>
      <w:rFonts w:ascii="LM Roman 12" w:hAnsi="LM Roman 12" w:cs="Times New Roman"/>
      <w:b/>
      <w:sz w:val="34"/>
      <w:szCs w:val="34"/>
    </w:rPr>
  </w:style>
  <w:style w:type="character" w:styleId="PlaceholderText">
    <w:name w:val="Placeholder Text"/>
    <w:basedOn w:val="DefaultParagraphFont"/>
    <w:uiPriority w:val="99"/>
    <w:semiHidden/>
    <w:rsid w:val="00187C5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D6A24"/>
    <w:pPr>
      <w:keepNext/>
      <w:keepLines/>
      <w:numPr>
        <w:numId w:val="0"/>
      </w:numPr>
      <w:autoSpaceDE/>
      <w:autoSpaceDN/>
      <w:adjustRightInd/>
      <w:spacing w:after="0" w:line="259" w:lineRule="auto"/>
      <w:contextualSpacing w:val="0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1D6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6A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6A2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B1391"/>
    <w:pPr>
      <w:autoSpaceDE w:val="0"/>
      <w:autoSpaceDN w:val="0"/>
      <w:adjustRightInd w:val="0"/>
      <w:spacing w:after="0" w:line="240" w:lineRule="auto"/>
      <w:ind w:firstLine="227"/>
    </w:pPr>
    <w:rPr>
      <w:rFonts w:ascii="LM Roman 12" w:hAnsi="LM Roman 12" w:cs="cmr12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glossaryDocument" Target="glossary/document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OD\Documents\Custom%20Office%20templates\Latex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CC205699454103AD7E362A81FAF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8E7F6-94DF-4A4D-993D-B962A8580C8C}"/>
      </w:docPartPr>
      <w:docPartBody>
        <w:p w:rsidR="00681EC4" w:rsidRDefault="005F68E8">
          <w:pPr>
            <w:pStyle w:val="51CC205699454103AD7E362A81FAFFE6"/>
          </w:pPr>
          <w:r w:rsidRPr="00912519">
            <w:rPr>
              <w:rStyle w:val="PlaceholderText"/>
            </w:rPr>
            <w:t>[Titel]</w:t>
          </w:r>
        </w:p>
      </w:docPartBody>
    </w:docPart>
    <w:docPart>
      <w:docPartPr>
        <w:name w:val="D06D5733BDED47CDA224881AD742E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37370-AD37-48B3-9568-4A2850D48A8B}"/>
      </w:docPartPr>
      <w:docPartBody>
        <w:p w:rsidR="00681EC4" w:rsidRDefault="005F68E8">
          <w:pPr>
            <w:pStyle w:val="D06D5733BDED47CDA224881AD742E679"/>
          </w:pPr>
          <w:r w:rsidRPr="00912519">
            <w:rPr>
              <w:rStyle w:val="PlaceholderText"/>
            </w:rPr>
            <w:t>[Forfatter]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E8"/>
    <w:rsid w:val="004B38BB"/>
    <w:rsid w:val="00556E3C"/>
    <w:rsid w:val="005F68E8"/>
    <w:rsid w:val="006126F1"/>
    <w:rsid w:val="00681EC4"/>
    <w:rsid w:val="00697A67"/>
    <w:rsid w:val="008623ED"/>
    <w:rsid w:val="00D51DCC"/>
    <w:rsid w:val="00DB280C"/>
    <w:rsid w:val="00F4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CC205699454103AD7E362A81FAFFE6">
    <w:name w:val="51CC205699454103AD7E362A81FAFFE6"/>
  </w:style>
  <w:style w:type="paragraph" w:customStyle="1" w:styleId="D06D5733BDED47CDA224881AD742E679">
    <w:name w:val="D06D5733BDED47CDA224881AD742E679"/>
  </w:style>
  <w:style w:type="paragraph" w:customStyle="1" w:styleId="6FCD6897404D4C818E6F8AC6F7D7FC32">
    <w:name w:val="6FCD6897404D4C818E6F8AC6F7D7FC32"/>
  </w:style>
  <w:style w:type="paragraph" w:customStyle="1" w:styleId="A1ABD9C60323444A944DC7DECC577064">
    <w:name w:val="A1ABD9C60323444A944DC7DECC577064"/>
  </w:style>
  <w:style w:type="paragraph" w:customStyle="1" w:styleId="DA371143BC7F4406913043D01A108762">
    <w:name w:val="DA371143BC7F4406913043D01A1087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EB7BB6-B91D-484D-992C-3F4B7FA521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LatexWordTemplate.dotx</ap:Template>
  <ap:Application>Microsoft Office Word</ap:Application>
  <ap:DocSecurity>0</ap:DocSecurity>
  <ap:ScaleCrop>false</ap:ScaleCrop>
  <ap:Company>EDUAP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- Data exploration, cleaning and feature engineering</dc:title>
  <dc:creator>VIA University College</dc:creator>
  <lastModifiedBy>Richard Brooks</lastModifiedBy>
  <revision>48</revision>
  <lastPrinted>2019-03-22T06:07:00.0000000Z</lastPrinted>
  <dcterms:created xsi:type="dcterms:W3CDTF">2019-02-06T12:16:00.0000000Z</dcterms:created>
  <dcterms:modified xsi:type="dcterms:W3CDTF">2020-09-07T20:45:20.1014029Z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